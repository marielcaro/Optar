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388" w:rsidRDefault="008E2388" w:rsidP="008E2388">
      <w:pPr>
        <w:jc w:val="center"/>
        <w:rPr>
          <w:rFonts w:asciiTheme="minorHAnsi" w:hAnsiTheme="minorHAnsi"/>
          <w:b/>
          <w:sz w:val="32"/>
          <w:szCs w:val="32"/>
          <w:lang w:val="es-ES"/>
        </w:rPr>
      </w:pPr>
      <w:r w:rsidRPr="008E2388">
        <w:rPr>
          <w:rFonts w:asciiTheme="minorHAnsi" w:hAnsiTheme="minorHAnsi"/>
          <w:b/>
          <w:sz w:val="40"/>
          <w:szCs w:val="40"/>
          <w:lang w:val="es-ES"/>
        </w:rPr>
        <w:t xml:space="preserve">REGIÓN </w:t>
      </w:r>
      <w:proofErr w:type="spellStart"/>
      <w:r w:rsidRPr="008E2388">
        <w:rPr>
          <w:rFonts w:asciiTheme="minorHAnsi" w:hAnsiTheme="minorHAnsi"/>
          <w:b/>
          <w:sz w:val="40"/>
          <w:szCs w:val="40"/>
          <w:lang w:val="es-ES"/>
        </w:rPr>
        <w:t>N°</w:t>
      </w:r>
      <w:proofErr w:type="spellEnd"/>
      <w:r w:rsidRPr="008E2388">
        <w:rPr>
          <w:rFonts w:asciiTheme="minorHAnsi" w:hAnsiTheme="minorHAnsi"/>
          <w:b/>
          <w:sz w:val="40"/>
          <w:szCs w:val="40"/>
          <w:lang w:val="es-ES"/>
        </w:rPr>
        <w:t xml:space="preserve"> </w:t>
      </w:r>
      <w:r w:rsidR="000A380F">
        <w:rPr>
          <w:rFonts w:asciiTheme="minorHAnsi" w:hAnsiTheme="minorHAnsi"/>
          <w:b/>
          <w:sz w:val="40"/>
          <w:szCs w:val="40"/>
          <w:lang w:val="es-ES"/>
        </w:rPr>
        <w:fldChar w:fldCharType="begin"/>
      </w:r>
      <w:r w:rsidR="000A380F">
        <w:rPr>
          <w:rFonts w:asciiTheme="minorHAnsi" w:hAnsiTheme="minorHAnsi"/>
          <w:b/>
          <w:sz w:val="40"/>
          <w:szCs w:val="40"/>
          <w:lang w:val="es-ES"/>
        </w:rPr>
        <w:instrText xml:space="preserve"> FILLIN  "INGRESE LA REGION"  \* MERGEFORMAT </w:instrText>
      </w:r>
      <w:r w:rsidR="00066697">
        <w:rPr>
          <w:rFonts w:asciiTheme="minorHAnsi" w:hAnsiTheme="minorHAnsi"/>
          <w:b/>
          <w:sz w:val="40"/>
          <w:szCs w:val="40"/>
          <w:lang w:val="es-ES"/>
        </w:rPr>
        <w:fldChar w:fldCharType="separate"/>
      </w:r>
      <w:r w:rsidR="00066697">
        <w:rPr>
          <w:rFonts w:asciiTheme="minorHAnsi" w:hAnsiTheme="minorHAnsi"/>
          <w:b/>
          <w:sz w:val="40"/>
          <w:szCs w:val="40"/>
          <w:lang w:val="es-ES"/>
        </w:rPr>
        <w:t>I</w:t>
      </w:r>
      <w:r w:rsidR="000A380F">
        <w:rPr>
          <w:rFonts w:asciiTheme="minorHAnsi" w:hAnsiTheme="minorHAnsi"/>
          <w:b/>
          <w:sz w:val="40"/>
          <w:szCs w:val="40"/>
          <w:lang w:val="es-ES"/>
        </w:rPr>
        <w:fldChar w:fldCharType="end"/>
      </w:r>
    </w:p>
    <w:p w:rsidR="00340848" w:rsidRPr="000C3B98" w:rsidRDefault="008E2388" w:rsidP="00EF66BB">
      <w:pPr>
        <w:jc w:val="center"/>
        <w:rPr>
          <w:rFonts w:asciiTheme="minorHAnsi" w:hAnsiTheme="minorHAnsi"/>
          <w:b/>
          <w:sz w:val="28"/>
          <w:szCs w:val="28"/>
          <w:lang w:val="es-ES"/>
        </w:rPr>
      </w:pPr>
      <w:r w:rsidRPr="000C3B98">
        <w:rPr>
          <w:rFonts w:asciiTheme="minorHAnsi" w:hAnsiTheme="minorHAnsi"/>
          <w:b/>
          <w:sz w:val="28"/>
          <w:szCs w:val="28"/>
          <w:lang w:val="es-ES"/>
        </w:rPr>
        <w:t xml:space="preserve">Mesa de Opción de Cargos en </w:t>
      </w:r>
      <w:r w:rsidR="00EF66BB">
        <w:rPr>
          <w:rFonts w:asciiTheme="minorHAnsi" w:hAnsiTheme="minorHAnsi"/>
          <w:b/>
          <w:sz w:val="28"/>
          <w:szCs w:val="28"/>
          <w:lang w:val="es-ES"/>
        </w:rPr>
        <w:t xml:space="preserve">carácter de </w:t>
      </w:r>
      <w:r w:rsidRPr="000C3B98">
        <w:rPr>
          <w:rFonts w:asciiTheme="minorHAnsi" w:hAnsiTheme="minorHAnsi"/>
          <w:b/>
          <w:sz w:val="28"/>
          <w:szCs w:val="28"/>
          <w:lang w:val="es-ES"/>
        </w:rPr>
        <w:t>T</w:t>
      </w:r>
      <w:r w:rsidR="00EF66BB">
        <w:rPr>
          <w:rFonts w:asciiTheme="minorHAnsi" w:hAnsiTheme="minorHAnsi"/>
          <w:b/>
          <w:sz w:val="28"/>
          <w:szCs w:val="28"/>
          <w:lang w:val="es-ES"/>
        </w:rPr>
        <w:t>itular/Suplente Año 2020</w:t>
      </w:r>
    </w:p>
    <w:p w:rsidR="00340848" w:rsidRDefault="00340848" w:rsidP="00F81F39">
      <w:pPr>
        <w:jc w:val="both"/>
        <w:rPr>
          <w:rFonts w:asciiTheme="minorHAnsi" w:hAnsiTheme="minorHAnsi"/>
          <w:lang w:val="es-ES"/>
        </w:rPr>
      </w:pPr>
    </w:p>
    <w:p w:rsidR="008E2388" w:rsidRDefault="008E2388" w:rsidP="00A240DC">
      <w:pPr>
        <w:spacing w:line="480" w:lineRule="auto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Santiago del Estero, </w:t>
      </w:r>
      <w:sdt>
        <w:sdtPr>
          <w:rPr>
            <w:rFonts w:asciiTheme="minorHAnsi" w:hAnsiTheme="minorHAnsi"/>
          </w:rPr>
          <w:alias w:val="Fecha"/>
          <w:tag w:val="Fecha"/>
          <w:id w:val="246159865"/>
          <w:placeholder>
            <w:docPart w:val="57BB4AF2D4BE440DA0F6BD7323D8B927"/>
          </w:placeholder>
          <w:date w:fullDate="2020-02-28T00:00:00Z">
            <w:dateFormat w:val="dd' de 'MMMM' de 'yyyy"/>
            <w:lid w:val="es-AR"/>
            <w:storeMappedDataAs w:val="dateTime"/>
            <w:calendar w:val="gregorian"/>
          </w:date>
        </w:sdtPr>
        <w:sdtEndPr/>
        <w:sdtContent>
          <w:r w:rsidR="00066697">
            <w:rPr>
              <w:rFonts w:asciiTheme="minorHAnsi" w:hAnsiTheme="minorHAnsi"/>
            </w:rPr>
            <w:t>28 de febrero de 2020</w:t>
          </w:r>
        </w:sdtContent>
      </w:sdt>
    </w:p>
    <w:p w:rsidR="00A240DC" w:rsidRDefault="008E2388" w:rsidP="000C3B98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Sr/a Director/a de la Escuela </w:t>
      </w:r>
      <w:proofErr w:type="spellStart"/>
      <w:r>
        <w:rPr>
          <w:rFonts w:asciiTheme="minorHAnsi" w:hAnsiTheme="minorHAnsi"/>
        </w:rPr>
        <w:t>N°</w:t>
      </w:r>
      <w:proofErr w:type="spellEnd"/>
      <w:r w:rsidR="00340848" w:rsidRPr="00340848">
        <w:rPr>
          <w:rFonts w:asciiTheme="minorHAnsi" w:hAnsiTheme="minorHAnsi"/>
        </w:rPr>
        <w:t>:</w:t>
      </w:r>
      <w:r w:rsidR="000A380F">
        <w:rPr>
          <w:rFonts w:asciiTheme="minorHAnsi" w:hAnsiTheme="minorHAnsi"/>
        </w:rPr>
        <w:t xml:space="preserve"> </w:t>
      </w:r>
      <w:r w:rsidR="000A380F">
        <w:rPr>
          <w:rFonts w:asciiTheme="minorHAnsi" w:hAnsiTheme="minorHAnsi"/>
          <w:b/>
        </w:rPr>
        <w:fldChar w:fldCharType="begin"/>
      </w:r>
      <w:r w:rsidR="000A380F">
        <w:rPr>
          <w:rFonts w:asciiTheme="minorHAnsi" w:hAnsiTheme="minorHAnsi"/>
          <w:b/>
        </w:rPr>
        <w:instrText xml:space="preserve"> FILLIN  "INGRESE NUMERO DE ESCUELA"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25</w:t>
      </w:r>
      <w:r w:rsidR="000A380F">
        <w:rPr>
          <w:rFonts w:asciiTheme="minorHAnsi" w:hAnsiTheme="minorHAnsi"/>
          <w:b/>
        </w:rPr>
        <w:fldChar w:fldCharType="end"/>
      </w:r>
      <w:r w:rsidR="00777515">
        <w:rPr>
          <w:rFonts w:asciiTheme="minorHAnsi" w:hAnsiTheme="minorHAnsi"/>
          <w:b/>
        </w:rPr>
        <w:t xml:space="preserve"> </w:t>
      </w:r>
      <w:r w:rsidR="00C37F35">
        <w:rPr>
          <w:rFonts w:asciiTheme="minorHAnsi" w:hAnsiTheme="minorHAnsi"/>
          <w:b/>
        </w:rPr>
        <w:t>-</w:t>
      </w:r>
      <w:r w:rsidR="00777515">
        <w:rPr>
          <w:rFonts w:asciiTheme="minorHAnsi" w:hAnsiTheme="minorHAnsi"/>
          <w:b/>
        </w:rPr>
        <w:t xml:space="preserve"> </w:t>
      </w:r>
      <w:sdt>
        <w:sdtPr>
          <w:rPr>
            <w:rFonts w:asciiTheme="minorHAnsi" w:hAnsiTheme="minorHAnsi"/>
            <w:b/>
          </w:rPr>
          <w:alias w:val="Categoria"/>
          <w:tag w:val="Categoria"/>
          <w:id w:val="1733115994"/>
          <w:placeholder>
            <w:docPart w:val="E9FFA6ACE8E046458EC74247C4AAFCA1"/>
          </w:placeholder>
          <w:dropDownList>
            <w:listItem w:value="Elija un elemento."/>
            <w:listItem w:displayText="1°" w:value="1°"/>
            <w:listItem w:displayText="2°" w:value="2°"/>
            <w:listItem w:displayText="3°" w:value="3°"/>
            <w:listItem w:displayText="P.U." w:value="P.U."/>
          </w:dropDownList>
        </w:sdtPr>
        <w:sdtEndPr/>
        <w:sdtContent>
          <w:r w:rsidR="00066697">
            <w:rPr>
              <w:rFonts w:asciiTheme="minorHAnsi" w:hAnsiTheme="minorHAnsi"/>
              <w:b/>
            </w:rPr>
            <w:t>1°</w:t>
          </w:r>
        </w:sdtContent>
      </w:sdt>
      <w:r w:rsidR="00777515">
        <w:rPr>
          <w:rFonts w:asciiTheme="minorHAnsi" w:hAnsiTheme="minorHAnsi"/>
          <w:b/>
        </w:rPr>
        <w:t xml:space="preserve"> </w:t>
      </w:r>
      <w:r w:rsidR="00C37F35">
        <w:rPr>
          <w:rFonts w:asciiTheme="minorHAnsi" w:hAnsiTheme="minorHAnsi"/>
          <w:b/>
        </w:rPr>
        <w:t>-</w:t>
      </w:r>
      <w:r w:rsidR="009F24E9">
        <w:rPr>
          <w:rFonts w:asciiTheme="minorHAnsi" w:hAnsiTheme="minorHAnsi"/>
          <w:b/>
        </w:rPr>
        <w:t xml:space="preserve"> </w:t>
      </w:r>
      <w:sdt>
        <w:sdtPr>
          <w:rPr>
            <w:rFonts w:asciiTheme="minorHAnsi" w:hAnsiTheme="minorHAnsi"/>
            <w:b/>
          </w:rPr>
          <w:alias w:val="Grupo"/>
          <w:tag w:val="Grupo"/>
          <w:id w:val="290722703"/>
          <w:placeholder>
            <w:docPart w:val="A7B2BDCD67D5487AA9DD4CEA9A5431F5"/>
          </w:placeholder>
          <w:dropDownList>
            <w:listItem w:value="Elija un elemento."/>
            <w:listItem w:displayText="&quot;A&quot;" w:value="&quot;A&quot;"/>
            <w:listItem w:displayText="&quot;B&quot;" w:value="&quot;B&quot;"/>
            <w:listItem w:displayText="&quot;C&quot;" w:value="&quot;C&quot;"/>
            <w:listItem w:displayText="&quot;D&quot;" w:value="&quot;D&quot;"/>
          </w:dropDownList>
        </w:sdtPr>
        <w:sdtEndPr/>
        <w:sdtContent>
          <w:r w:rsidR="00066697">
            <w:rPr>
              <w:rFonts w:asciiTheme="minorHAnsi" w:hAnsiTheme="minorHAnsi"/>
              <w:b/>
            </w:rPr>
            <w:t>"A"</w:t>
          </w:r>
        </w:sdtContent>
      </w:sdt>
      <w:r w:rsidR="00777515">
        <w:rPr>
          <w:rFonts w:asciiTheme="minorHAnsi" w:hAnsiTheme="minorHAnsi"/>
          <w:b/>
        </w:rPr>
        <w:t xml:space="preserve"> </w:t>
      </w:r>
      <w:r w:rsidR="00C37F35">
        <w:rPr>
          <w:rFonts w:asciiTheme="minorHAnsi" w:hAnsiTheme="minorHAnsi"/>
          <w:b/>
        </w:rPr>
        <w:t>-</w:t>
      </w:r>
      <w:r w:rsidR="009F24E9">
        <w:rPr>
          <w:rFonts w:asciiTheme="minorHAnsi" w:hAnsiTheme="minorHAnsi"/>
          <w:b/>
        </w:rPr>
        <w:t xml:space="preserve"> </w:t>
      </w:r>
      <w:sdt>
        <w:sdtPr>
          <w:rPr>
            <w:rFonts w:asciiTheme="minorHAnsi" w:hAnsiTheme="minorHAnsi"/>
            <w:b/>
          </w:rPr>
          <w:alias w:val="Tipo Jornada"/>
          <w:tag w:val="Tipo Jornada"/>
          <w:id w:val="1569147456"/>
          <w:placeholder>
            <w:docPart w:val="7898FF9A47174F55A349997E5E2D0588"/>
          </w:placeholder>
          <w:dropDownList>
            <w:listItem w:value="Elija un elemento."/>
            <w:listItem w:displayText="JORNADA SIMPLE" w:value="JORNADA SIMPLE"/>
            <w:listItem w:displayText="JORNADA EXTENDIDA" w:value="JORNADA EXTENDIDA"/>
            <w:listItem w:displayText="JORNADA COMPLETA" w:value="JORNADA COMPLETA"/>
            <w:listItem w:displayText="JORNADA COMPLETA C/ANEXO ALBERGUE" w:value="JORNADA COMPLETA C/ANEXO ALBERGUE"/>
          </w:dropDownList>
        </w:sdtPr>
        <w:sdtEndPr/>
        <w:sdtContent>
          <w:r w:rsidR="00066697">
            <w:rPr>
              <w:rFonts w:asciiTheme="minorHAnsi" w:hAnsiTheme="minorHAnsi"/>
              <w:b/>
            </w:rPr>
            <w:t>JORNADA SIMPLE</w:t>
          </w:r>
        </w:sdtContent>
      </w:sdt>
      <w:r w:rsidR="009F24E9">
        <w:rPr>
          <w:rFonts w:asciiTheme="minorHAnsi" w:hAnsiTheme="minorHAnsi"/>
          <w:b/>
        </w:rPr>
        <w:t xml:space="preserve"> </w:t>
      </w:r>
      <w:r w:rsidR="000775C8">
        <w:rPr>
          <w:rFonts w:asciiTheme="minorHAnsi" w:hAnsiTheme="minorHAnsi"/>
          <w:b/>
        </w:rPr>
        <w:t>-</w:t>
      </w:r>
      <w:r w:rsidR="009F24E9">
        <w:rPr>
          <w:rFonts w:asciiTheme="minorHAnsi" w:hAnsiTheme="minorHAnsi"/>
          <w:b/>
        </w:rPr>
        <w:t xml:space="preserve"> </w:t>
      </w:r>
      <w:r w:rsidR="00302EF6">
        <w:rPr>
          <w:rFonts w:asciiTheme="minorHAnsi" w:hAnsiTheme="minorHAnsi"/>
          <w:b/>
        </w:rPr>
        <w:fldChar w:fldCharType="begin"/>
      </w:r>
      <w:r w:rsidR="00302EF6">
        <w:rPr>
          <w:rFonts w:asciiTheme="minorHAnsi" w:hAnsiTheme="minorHAnsi"/>
          <w:b/>
        </w:rPr>
        <w:instrText xml:space="preserve"> FILLIN  "INGRESE LOCALIDAD DE LA ESCUELA"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LOS PIRPINTOS</w:t>
      </w:r>
      <w:r w:rsidR="00302EF6">
        <w:rPr>
          <w:rFonts w:asciiTheme="minorHAnsi" w:hAnsiTheme="minorHAnsi"/>
          <w:b/>
        </w:rPr>
        <w:fldChar w:fldCharType="end"/>
      </w:r>
      <w:r w:rsidR="000775C8">
        <w:rPr>
          <w:rFonts w:asciiTheme="minorHAnsi" w:hAnsiTheme="minorHAnsi"/>
          <w:b/>
        </w:rPr>
        <w:t xml:space="preserve"> -</w:t>
      </w:r>
      <w:r w:rsidR="00302EF6">
        <w:rPr>
          <w:rFonts w:asciiTheme="minorHAnsi" w:hAnsiTheme="minorHAnsi"/>
          <w:b/>
        </w:rPr>
        <w:t xml:space="preserve"> </w:t>
      </w:r>
      <w:sdt>
        <w:sdtPr>
          <w:rPr>
            <w:rFonts w:asciiTheme="minorHAnsi" w:eastAsiaTheme="minorHAnsi" w:hAnsiTheme="minorHAnsi"/>
            <w:b/>
          </w:rPr>
          <w:alias w:val="Departamento"/>
          <w:tag w:val="Departamento"/>
          <w:id w:val="1231909"/>
          <w:placeholder>
            <w:docPart w:val="9EC46A6A8FF040F8A70C7A6FDA59DA18"/>
          </w:placeholder>
          <w:comboBox>
            <w:listItem w:displayText="CAPITAL" w:value="CAPITAL"/>
            <w:listItem w:displayText="AGUIRRE" w:value="AGUIRRE"/>
            <w:listItem w:displayText="ALBERDI" w:value="ALBERDI"/>
            <w:listItem w:displayText="ATAMISQUI" w:value="ATAMISQUI"/>
            <w:listItem w:displayText="AVELLANEDA" w:value="AVELLANEDA"/>
            <w:listItem w:displayText="BANDA" w:value="BANDA"/>
            <w:listItem w:displayText="BELGRANO" w:value="BELGRANO"/>
            <w:listItem w:displayText="CHOYA" w:value="CHOYA"/>
            <w:listItem w:displayText="COPO" w:value="COPO"/>
            <w:listItem w:displayText="FIGUEROA" w:value="FIGUEROA"/>
            <w:listItem w:displayText="GENERAL TABOADA" w:value="GENERAL TABOADA"/>
            <w:listItem w:displayText="GUASAYAN" w:value="GUASAYAN"/>
            <w:listItem w:displayText="JIMENEZ" w:value="JIMENEZ"/>
            <w:listItem w:displayText="JUAN FELIPE IBARRA" w:value="JUAN FELIPE IBARRA"/>
            <w:listItem w:displayText="LORETO" w:value="LORETO"/>
            <w:listItem w:displayText="MITRE" w:value="MITRE"/>
            <w:listItem w:displayText="MORENO" w:value="MORENO"/>
            <w:listItem w:displayText="OJO DE AGUA" w:value="OJO DE AGUA"/>
            <w:listItem w:displayText="PELLEGRINI" w:value="PELLEGRINI"/>
            <w:listItem w:displayText="QUEBRACHOS" w:value="QUEBRACHOS"/>
            <w:listItem w:displayText="RIO HONDO" w:value="RIO HONDO"/>
            <w:listItem w:displayText="RIVADAVIA" w:value="RIVADAVIA"/>
            <w:listItem w:displayText="ROBLES" w:value="ROBLES"/>
            <w:listItem w:displayText="SALAVINA" w:value="SALAVINA"/>
            <w:listItem w:displayText="SAN MARTIN" w:value="SAN MARTIN"/>
            <w:listItem w:displayText="SARMIENTO" w:value="SARMIENTO"/>
            <w:listItem w:displayText="SILIPICA" w:value="SILIPICA"/>
          </w:comboBox>
        </w:sdtPr>
        <w:sdtEndPr/>
        <w:sdtContent>
          <w:r w:rsidR="00066697">
            <w:rPr>
              <w:rFonts w:asciiTheme="minorHAnsi" w:eastAsiaTheme="minorHAnsi" w:hAnsiTheme="minorHAnsi"/>
              <w:b/>
            </w:rPr>
            <w:t>OJO DE AGUA</w:t>
          </w:r>
        </w:sdtContent>
      </w:sdt>
      <w:r w:rsidR="000775C8">
        <w:rPr>
          <w:rFonts w:asciiTheme="minorHAnsi" w:hAnsiTheme="minorHAnsi"/>
        </w:rPr>
        <w:t xml:space="preserve"> se comunica</w:t>
      </w:r>
      <w:r>
        <w:rPr>
          <w:rFonts w:asciiTheme="minorHAnsi" w:hAnsiTheme="minorHAnsi"/>
        </w:rPr>
        <w:t xml:space="preserve"> a Ud. que en el día de la fecha se ha propuesto para</w:t>
      </w:r>
      <w:r w:rsidR="007A588E">
        <w:rPr>
          <w:rFonts w:asciiTheme="minorHAnsi" w:hAnsiTheme="minorHAnsi"/>
        </w:rPr>
        <w:t xml:space="preserve"> ser designado en</w:t>
      </w:r>
      <w:r>
        <w:rPr>
          <w:rFonts w:asciiTheme="minorHAnsi" w:hAnsiTheme="minorHAnsi"/>
        </w:rPr>
        <w:t xml:space="preserve"> el cargo de</w:t>
      </w:r>
      <w:r w:rsidR="00340848" w:rsidRPr="00340848">
        <w:rPr>
          <w:rFonts w:asciiTheme="minorHAnsi" w:hAnsiTheme="minorHAnsi"/>
        </w:rPr>
        <w:t>:</w:t>
      </w:r>
      <w:r w:rsidR="00302EF6">
        <w:rPr>
          <w:rFonts w:asciiTheme="minorHAnsi" w:hAnsiTheme="minorHAnsi"/>
          <w:b/>
        </w:rPr>
        <w:t xml:space="preserve"> </w:t>
      </w:r>
      <w:sdt>
        <w:sdtPr>
          <w:rPr>
            <w:rFonts w:asciiTheme="minorHAnsi" w:eastAsiaTheme="minorHAnsi" w:hAnsiTheme="minorHAnsi"/>
            <w:b/>
          </w:rPr>
          <w:alias w:val="Cargo"/>
          <w:tag w:val="Cargo"/>
          <w:id w:val="312776"/>
          <w:placeholder>
            <w:docPart w:val="D45273D37A614852A63234D9CBB01986"/>
          </w:placeholder>
          <w:comboBox>
            <w:listItem w:displayText="MAESTRO DE GRADO,  Puntos 181" w:value="MAESTRO DE GRADO,  Puntos 181"/>
            <w:listItem w:displayText="MAESTRO CELADOR, Puntos 170" w:value="MAESTRO CELADOR, Puntos 170"/>
            <w:listItem w:displayText="MAESTRO SECRETARIO, Puntos 181" w:value="MAESTRO SECRETARIO, Puntos 181"/>
            <w:listItem w:displayText="DIRECTOR DE P.U. , Puntos 274" w:value="DIRECTOR DE P.U. , Puntos 274"/>
            <w:listItem w:displayText="MAESTRO ESPECIAL DE EDUCACION FISICA, Puntos 145" w:value="MAESTRO ESPECIAL DE EDUCACION FISICA, Puntos 145"/>
            <w:listItem w:displayText="MAESTRO ESPECIAL DE PLASTICA, Puntos 145" w:value="MAESTRO ESPECIAL DE PLASTICA, Puntos 145"/>
            <w:listItem w:displayText="MAESTRO ESPECIAL DE MUSICA, Puntos 145" w:value="MAESTRO ESPECIAL DE MUSICA, Puntos 145"/>
            <w:listItem w:displayText="MAESTRO ESPECIAL DE TECNOLOGIA, Puntos 145" w:value="MAESTRO ESPECIAL DE TECNOLOGIA, Puntos 145"/>
            <w:listItem w:displayText="MAESTRO ESPECIAL DE INGLES, Puntos 145" w:value="MAESTRO ESPECIAL DE INGLES, Puntos 145"/>
            <w:listItem w:displayText="MAESTRO ESPECIAL DE TALLER RURAL, Puntos 145" w:value="MAESTRO ESPECIAL DE TALLER RURAL, Puntos 145"/>
            <w:listItem w:displayText="MAESTRO ESPECIAL DE CARPINTERIA, Puntos 145" w:value="MAESTRO ESPECIAL DE CARPINTERIA, Puntos 145"/>
            <w:listItem w:displayText="MAESTRO DE GRADO JC/Ext, Puntos 317" w:value="MAESTRO DE GRADO JC/Ext, Puntos 317"/>
            <w:listItem w:displayText="MAESTRO ESPECIAL DE EDUCACION FISICA JC/Ext., Puntos 254" w:value="MAESTRO ESPECIAL DE EDUCACION FISICA JC/Ext., Puntos 254"/>
            <w:listItem w:displayText="MAESTRO ESPECIAL DE PLASTICA JC/Ext., Puntos 254 " w:value="MAESTRO ESPECIAL DE PLASTICA JC/Ext., Puntos 254 "/>
            <w:listItem w:displayText="MAESTRO ESPECIAL DE MUSICA JC/Ext., Puntos 254" w:value="MAESTRO ESPECIAL DE MUSICA JC/Ext., Puntos 254"/>
            <w:listItem w:displayText="MAESTRO ESPECIAL DE TECNOLOGIA JC/Ext., Puntos 254" w:value="MAESTRO ESPECIAL DE TECNOLOGIA JC/Ext., Puntos 254"/>
            <w:listItem w:displayText="MAESTRO ESPECIAL DE INGLES JC/Ext., Puntos 254" w:value="MAESTRO ESPECIAL DE INGLES JC/Ext., Puntos 254"/>
            <w:listItem w:displayText="MAESTRO ESPECIAL DE TALLER RURAL JC/Ext., Puntos 254" w:value="MAESTRO ESPECIAL DE TALLER RURAL JC/Ext., Puntos 254"/>
            <w:listItem w:displayText="MAESTRO ESPECIAL DE CARPINTERIA JC/Ext., Puntos 254" w:value="MAESTRO ESPECIAL DE CARPINTERIA JC/Ext., Puntos 254"/>
          </w:comboBox>
        </w:sdtPr>
        <w:sdtEndPr/>
        <w:sdtContent>
          <w:r w:rsidR="00066697">
            <w:rPr>
              <w:rFonts w:asciiTheme="minorHAnsi" w:eastAsiaTheme="minorHAnsi" w:hAnsiTheme="minorHAnsi"/>
              <w:b/>
            </w:rPr>
            <w:t>MAESTRO ESPECIAL DE TECNOLOGIA JC/Ext., Puntos 254</w:t>
          </w:r>
        </w:sdtContent>
      </w:sdt>
      <w:r w:rsidR="00302EF6">
        <w:rPr>
          <w:rFonts w:asciiTheme="minorHAnsi" w:hAnsiTheme="minorHAnsi"/>
          <w:b/>
        </w:rPr>
        <w:t xml:space="preserve"> </w:t>
      </w:r>
      <w:r w:rsidR="007238DE">
        <w:rPr>
          <w:rFonts w:asciiTheme="minorHAnsi" w:hAnsiTheme="minorHAnsi"/>
          <w:b/>
        </w:rPr>
        <w:t>,</w:t>
      </w:r>
      <w:r w:rsidR="007A588E">
        <w:rPr>
          <w:rFonts w:asciiTheme="minorHAnsi" w:hAnsiTheme="minorHAnsi"/>
        </w:rPr>
        <w:t xml:space="preserve"> según escala provincial establecida en C.C.T. </w:t>
      </w:r>
      <w:proofErr w:type="spellStart"/>
      <w:r w:rsidR="007A588E">
        <w:rPr>
          <w:rFonts w:asciiTheme="minorHAnsi" w:hAnsiTheme="minorHAnsi"/>
        </w:rPr>
        <w:t>N°</w:t>
      </w:r>
      <w:proofErr w:type="spellEnd"/>
      <w:r w:rsidR="007A588E">
        <w:rPr>
          <w:rFonts w:asciiTheme="minorHAnsi" w:hAnsiTheme="minorHAnsi"/>
        </w:rPr>
        <w:t xml:space="preserve"> 179/91 y liquidación salarial conforme al Art. </w:t>
      </w:r>
      <w:proofErr w:type="spellStart"/>
      <w:r w:rsidR="007A588E">
        <w:rPr>
          <w:rFonts w:asciiTheme="minorHAnsi" w:hAnsiTheme="minorHAnsi"/>
        </w:rPr>
        <w:t>N°</w:t>
      </w:r>
      <w:proofErr w:type="spellEnd"/>
      <w:r w:rsidR="007A588E">
        <w:rPr>
          <w:rFonts w:asciiTheme="minorHAnsi" w:hAnsiTheme="minorHAnsi"/>
        </w:rPr>
        <w:t xml:space="preserve"> 9  de la Ley </w:t>
      </w:r>
      <w:proofErr w:type="spellStart"/>
      <w:r w:rsidR="007A588E">
        <w:rPr>
          <w:rFonts w:asciiTheme="minorHAnsi" w:hAnsiTheme="minorHAnsi"/>
        </w:rPr>
        <w:t>N°</w:t>
      </w:r>
      <w:proofErr w:type="spellEnd"/>
      <w:r w:rsidR="007A588E">
        <w:rPr>
          <w:rFonts w:asciiTheme="minorHAnsi" w:hAnsiTheme="minorHAnsi"/>
        </w:rPr>
        <w:t xml:space="preserve"> 26.075 y las Pautas de Aplicación del Programa de Compensación Salarial Docente fijadas por Resolución </w:t>
      </w:r>
      <w:proofErr w:type="spellStart"/>
      <w:r w:rsidR="007A588E">
        <w:rPr>
          <w:rFonts w:asciiTheme="minorHAnsi" w:hAnsiTheme="minorHAnsi"/>
        </w:rPr>
        <w:t>N°</w:t>
      </w:r>
      <w:proofErr w:type="spellEnd"/>
      <w:r w:rsidR="007A588E">
        <w:rPr>
          <w:rFonts w:asciiTheme="minorHAnsi" w:hAnsiTheme="minorHAnsi"/>
        </w:rPr>
        <w:t xml:space="preserve"> 79/16 del Ministerio de Educación y Deportes de la Nación ; e</w:t>
      </w:r>
      <w:r w:rsidR="000775C8">
        <w:rPr>
          <w:rFonts w:asciiTheme="minorHAnsi" w:hAnsiTheme="minorHAnsi"/>
        </w:rPr>
        <w:t>n</w:t>
      </w:r>
      <w:r w:rsidR="007238DE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alias w:val="Causa que origina el cargo"/>
          <w:tag w:val="Causa que origina el cargo"/>
          <w:id w:val="577568865"/>
          <w:placeholder>
            <w:docPart w:val="6E289DDE3F9A4BC6861426D0FCD45B7C"/>
          </w:placeholder>
          <w:dropDownList>
            <w:listItem w:value="Elija un elemento."/>
            <w:listItem w:displayText="Vacante" w:value="Vacante"/>
            <w:listItem w:displayText="Suplencia" w:value="Suplencia"/>
          </w:dropDownList>
        </w:sdtPr>
        <w:sdtEndPr/>
        <w:sdtContent>
          <w:r w:rsidR="00066697">
            <w:rPr>
              <w:rFonts w:asciiTheme="minorHAnsi" w:hAnsiTheme="minorHAnsi"/>
            </w:rPr>
            <w:t>Suplencia</w:t>
          </w:r>
        </w:sdtContent>
      </w:sdt>
      <w:r w:rsidR="007238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por</w:t>
      </w:r>
      <w:r w:rsidR="000775C8">
        <w:rPr>
          <w:rFonts w:asciiTheme="minorHAnsi" w:hAnsiTheme="minorHAnsi"/>
        </w:rPr>
        <w:t>:</w:t>
      </w:r>
      <w:r w:rsidR="00447FEE">
        <w:rPr>
          <w:rFonts w:asciiTheme="minorHAnsi" w:hAnsiTheme="minorHAnsi"/>
        </w:rPr>
        <w:t xml:space="preserve"> </w:t>
      </w:r>
      <w:r w:rsidR="00447FEE">
        <w:rPr>
          <w:rFonts w:asciiTheme="minorHAnsi" w:hAnsiTheme="minorHAnsi"/>
          <w:b/>
        </w:rPr>
        <w:fldChar w:fldCharType="begin"/>
      </w:r>
      <w:r w:rsidR="00447FEE">
        <w:rPr>
          <w:rFonts w:asciiTheme="minorHAnsi" w:hAnsiTheme="minorHAnsi"/>
          <w:b/>
        </w:rPr>
        <w:instrText xml:space="preserve"> FILLIN  "INGRESE CAUSAL VAC/SUPL ; NOMBRE DEL AGENTE; PERIODO; TURNO; GRADO; SECCION Y HORARIO"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LIC</w:t>
      </w:r>
      <w:bookmarkStart w:id="0" w:name="_GoBack"/>
      <w:bookmarkEnd w:id="0"/>
      <w:r w:rsidR="00066697">
        <w:rPr>
          <w:rFonts w:asciiTheme="minorHAnsi" w:hAnsiTheme="minorHAnsi"/>
          <w:b/>
        </w:rPr>
        <w:t>. ART. 33° DE PEREZ, PEPITO DESDE 10/02/2020 HASTA 30/03/2020 - TM- 5G A - LUN A VIE DESDE 08:00 A 15:00</w:t>
      </w:r>
      <w:r w:rsidR="00447FEE">
        <w:rPr>
          <w:rFonts w:asciiTheme="minorHAnsi" w:hAnsiTheme="minorHAnsi"/>
          <w:b/>
        </w:rPr>
        <w:fldChar w:fldCharType="end"/>
      </w:r>
      <w:r w:rsidR="000775C8">
        <w:rPr>
          <w:rFonts w:asciiTheme="minorHAnsi" w:hAnsiTheme="minorHAnsi"/>
          <w:b/>
        </w:rPr>
        <w:t xml:space="preserve"> </w:t>
      </w:r>
      <w:r w:rsidR="000775C8">
        <w:rPr>
          <w:rFonts w:asciiTheme="minorHAnsi" w:hAnsiTheme="minorHAnsi"/>
        </w:rPr>
        <w:t>al Sr/a.:</w:t>
      </w:r>
      <w:r w:rsidR="00447FEE">
        <w:rPr>
          <w:rFonts w:asciiTheme="minorHAnsi" w:hAnsiTheme="minorHAnsi"/>
        </w:rPr>
        <w:t xml:space="preserve"> </w:t>
      </w:r>
      <w:bookmarkStart w:id="1" w:name="Optante"/>
      <w:r w:rsidR="00447FEE">
        <w:rPr>
          <w:rFonts w:asciiTheme="minorHAnsi" w:hAnsiTheme="minorHAnsi"/>
          <w:b/>
        </w:rPr>
        <w:fldChar w:fldCharType="begin"/>
      </w:r>
      <w:r w:rsidR="00447FEE">
        <w:rPr>
          <w:rFonts w:asciiTheme="minorHAnsi" w:hAnsiTheme="minorHAnsi"/>
          <w:b/>
        </w:rPr>
        <w:instrText xml:space="preserve"> FILLIN  "INGRESE APELLIDO Y NOMBRE DEL OPTANTE"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MENGANIX, PIRULO</w:t>
      </w:r>
      <w:r w:rsidR="00447FEE">
        <w:rPr>
          <w:rFonts w:asciiTheme="minorHAnsi" w:hAnsiTheme="minorHAnsi"/>
          <w:b/>
        </w:rPr>
        <w:fldChar w:fldCharType="end"/>
      </w:r>
      <w:bookmarkEnd w:id="1"/>
      <w:r w:rsidR="00447FE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CUIL</w:t>
      </w:r>
      <w:r w:rsidR="000775C8">
        <w:rPr>
          <w:rFonts w:asciiTheme="minorHAnsi" w:hAnsiTheme="minorHAnsi"/>
        </w:rPr>
        <w:t>:</w:t>
      </w:r>
      <w:r w:rsidR="00447FEE">
        <w:rPr>
          <w:rFonts w:asciiTheme="minorHAnsi" w:hAnsiTheme="minorHAnsi"/>
        </w:rPr>
        <w:t xml:space="preserve"> </w:t>
      </w:r>
      <w:bookmarkStart w:id="2" w:name="DNI"/>
      <w:r w:rsidR="00447FEE">
        <w:rPr>
          <w:rFonts w:asciiTheme="minorHAnsi" w:hAnsiTheme="minorHAnsi"/>
          <w:b/>
        </w:rPr>
        <w:fldChar w:fldCharType="begin"/>
      </w:r>
      <w:r w:rsidR="00447FEE">
        <w:rPr>
          <w:rFonts w:asciiTheme="minorHAnsi" w:hAnsiTheme="minorHAnsi"/>
          <w:b/>
        </w:rPr>
        <w:instrText xml:space="preserve"> FILLIN  "INGRESE NUMERO DE CUIL"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20-56232122114-7</w:t>
      </w:r>
      <w:r w:rsidR="00447FEE">
        <w:rPr>
          <w:rFonts w:asciiTheme="minorHAnsi" w:hAnsiTheme="minorHAnsi"/>
          <w:b/>
        </w:rPr>
        <w:fldChar w:fldCharType="end"/>
      </w:r>
      <w:bookmarkEnd w:id="2"/>
      <w:r w:rsidR="000775C8">
        <w:rPr>
          <w:rFonts w:asciiTheme="minorHAnsi" w:hAnsiTheme="minorHAnsi"/>
          <w:b/>
        </w:rPr>
        <w:t xml:space="preserve"> </w:t>
      </w:r>
      <w:r w:rsidR="00447FEE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con tít</w:t>
      </w:r>
      <w:r w:rsidR="000775C8">
        <w:rPr>
          <w:rFonts w:asciiTheme="minorHAnsi" w:hAnsiTheme="minorHAnsi"/>
        </w:rPr>
        <w:t>ulo</w:t>
      </w:r>
      <w:r w:rsidR="00447FEE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  <w:b/>
          </w:rPr>
          <w:alias w:val="Tipo de Título"/>
          <w:tag w:val="Tipo de Título"/>
          <w:id w:val="717248815"/>
          <w:placeholder>
            <w:docPart w:val="9D11571119A1435AA17FC66301C9BB14"/>
          </w:placeholder>
          <w:dropDownList>
            <w:listItem w:value="Elija un elemento."/>
            <w:listItem w:displayText="DOCENTE" w:value="DOCENTE"/>
            <w:listItem w:displayText="HABILITANTE" w:value="HABILITANTE"/>
            <w:listItem w:displayText="SUPLETORIO" w:value="SUPLETORIO"/>
          </w:dropDownList>
        </w:sdtPr>
        <w:sdtEndPr/>
        <w:sdtContent>
          <w:r w:rsidR="00066697">
            <w:rPr>
              <w:rFonts w:asciiTheme="minorHAnsi" w:hAnsiTheme="minorHAnsi"/>
              <w:b/>
            </w:rPr>
            <w:t>DOCENTE</w:t>
          </w:r>
        </w:sdtContent>
      </w:sdt>
      <w:r w:rsidR="000775C8">
        <w:rPr>
          <w:rFonts w:asciiTheme="minorHAnsi" w:hAnsiTheme="minorHAnsi"/>
        </w:rPr>
        <w:t xml:space="preserve"> </w:t>
      </w:r>
      <w:r w:rsidR="00447FEE">
        <w:rPr>
          <w:rFonts w:asciiTheme="minorHAnsi" w:hAnsiTheme="minorHAnsi"/>
          <w:b/>
        </w:rPr>
        <w:t xml:space="preserve">, </w:t>
      </w:r>
      <w:r w:rsidR="00932487">
        <w:rPr>
          <w:rFonts w:asciiTheme="minorHAnsi" w:hAnsiTheme="minorHAnsi"/>
        </w:rPr>
        <w:t xml:space="preserve">clasificado en el </w:t>
      </w:r>
      <w:r w:rsidR="00932487" w:rsidRPr="00A6669D">
        <w:rPr>
          <w:rFonts w:asciiTheme="minorHAnsi" w:hAnsiTheme="minorHAnsi"/>
          <w:b/>
        </w:rPr>
        <w:t>LOM</w:t>
      </w:r>
      <w:r w:rsidR="00932487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  <w:b/>
          </w:rPr>
          <w:alias w:val="Tipo de Título"/>
          <w:tag w:val="Tipo de Título"/>
          <w:id w:val="680162374"/>
          <w:placeholder>
            <w:docPart w:val="989E7E1C13EC46C5A6942EDD59DA923B"/>
          </w:placeholder>
          <w:dropDownList>
            <w:listItem w:value="Elija un elemento."/>
            <w:listItem w:displayText="ORDINARIO 2020" w:value="ORDINARIO 2020"/>
            <w:listItem w:displayText="EXTRAORDINARIO 2020" w:value="EXTRAORDINARIO 2020"/>
          </w:dropDownList>
        </w:sdtPr>
        <w:sdtEndPr/>
        <w:sdtContent>
          <w:r w:rsidR="00066697">
            <w:rPr>
              <w:rFonts w:asciiTheme="minorHAnsi" w:hAnsiTheme="minorHAnsi"/>
              <w:b/>
            </w:rPr>
            <w:t>ORDINARIO 2020</w:t>
          </w:r>
        </w:sdtContent>
      </w:sdt>
      <w:r w:rsidR="00932487">
        <w:rPr>
          <w:rFonts w:asciiTheme="minorHAnsi" w:hAnsiTheme="minorHAnsi"/>
        </w:rPr>
        <w:t xml:space="preserve"> </w:t>
      </w:r>
      <w:r w:rsidR="00A240DC">
        <w:rPr>
          <w:rFonts w:asciiTheme="minorHAnsi" w:hAnsiTheme="minorHAnsi"/>
        </w:rPr>
        <w:t>, con un puntaje de</w:t>
      </w:r>
      <w:r w:rsidR="00F97FF8">
        <w:rPr>
          <w:rFonts w:asciiTheme="minorHAnsi" w:hAnsiTheme="minorHAnsi"/>
        </w:rPr>
        <w:t xml:space="preserve"> </w:t>
      </w:r>
      <w:r w:rsidR="00F97FF8">
        <w:rPr>
          <w:rFonts w:asciiTheme="minorHAnsi" w:hAnsiTheme="minorHAnsi"/>
          <w:b/>
        </w:rPr>
        <w:fldChar w:fldCharType="begin"/>
      </w:r>
      <w:r w:rsidR="00F97FF8">
        <w:rPr>
          <w:rFonts w:asciiTheme="minorHAnsi" w:hAnsiTheme="minorHAnsi"/>
          <w:b/>
        </w:rPr>
        <w:instrText xml:space="preserve"> FILLIN  "INGRESE PUNTAJE DEL OPTANTE"  \* MERGEFORMAT </w:instrText>
      </w:r>
      <w:r w:rsidR="00066697">
        <w:rPr>
          <w:rFonts w:asciiTheme="minorHAnsi" w:hAnsiTheme="minorHAnsi"/>
          <w:b/>
        </w:rPr>
        <w:fldChar w:fldCharType="separate"/>
      </w:r>
      <w:r w:rsidR="00066697">
        <w:rPr>
          <w:rFonts w:asciiTheme="minorHAnsi" w:hAnsiTheme="minorHAnsi"/>
          <w:b/>
        </w:rPr>
        <w:t>15.25</w:t>
      </w:r>
      <w:r w:rsidR="00F97FF8">
        <w:rPr>
          <w:rFonts w:asciiTheme="minorHAnsi" w:hAnsiTheme="minorHAnsi"/>
          <w:b/>
        </w:rPr>
        <w:fldChar w:fldCharType="end"/>
      </w:r>
      <w:r w:rsidR="000775C8">
        <w:rPr>
          <w:rFonts w:asciiTheme="minorHAnsi" w:hAnsiTheme="minorHAnsi"/>
          <w:b/>
        </w:rPr>
        <w:t xml:space="preserve"> </w:t>
      </w:r>
      <w:r w:rsidR="000C3B98">
        <w:rPr>
          <w:rFonts w:asciiTheme="minorHAnsi" w:hAnsiTheme="minorHAnsi"/>
          <w:b/>
        </w:rPr>
        <w:t>.</w:t>
      </w:r>
    </w:p>
    <w:p w:rsidR="00F01273" w:rsidRDefault="00932487" w:rsidP="00210E1A">
      <w:pPr>
        <w:jc w:val="both"/>
        <w:rPr>
          <w:rFonts w:asciiTheme="minorHAnsi" w:hAnsiTheme="minorHAnsi"/>
          <w:sz w:val="20"/>
          <w:szCs w:val="20"/>
          <w:lang w:val="es-ES"/>
        </w:rPr>
      </w:pPr>
      <w:r>
        <w:rPr>
          <w:rFonts w:asciiTheme="minorHAnsi" w:hAnsiTheme="minorHAnsi"/>
          <w:sz w:val="20"/>
          <w:szCs w:val="20"/>
          <w:lang w:val="es-ES"/>
        </w:rPr>
        <w:t>E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 xml:space="preserve">n virtud de esta medida, </w:t>
      </w:r>
      <w:r>
        <w:rPr>
          <w:rFonts w:asciiTheme="minorHAnsi" w:hAnsiTheme="minorHAnsi"/>
          <w:sz w:val="20"/>
          <w:szCs w:val="20"/>
          <w:lang w:val="es-ES"/>
        </w:rPr>
        <w:t>deberá Ud. hacer la Toma de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 xml:space="preserve"> Posesión </w:t>
      </w:r>
      <w:r>
        <w:rPr>
          <w:rFonts w:asciiTheme="minorHAnsi" w:hAnsiTheme="minorHAnsi"/>
          <w:sz w:val="20"/>
          <w:szCs w:val="20"/>
          <w:lang w:val="es-ES"/>
        </w:rPr>
        <w:t>al docente propuesto en el cargo referido,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 xml:space="preserve"> con carácter provisorio, hasta tanto la Dirección General de Nivel Primario verif</w:t>
      </w:r>
      <w:r>
        <w:rPr>
          <w:rFonts w:asciiTheme="minorHAnsi" w:hAnsiTheme="minorHAnsi"/>
          <w:sz w:val="20"/>
          <w:szCs w:val="20"/>
          <w:lang w:val="es-ES"/>
        </w:rPr>
        <w:t xml:space="preserve">ique la documentación requerida en el Anexo I, punto A, 4 i) de la Resolución </w:t>
      </w:r>
      <w:proofErr w:type="spellStart"/>
      <w:r>
        <w:rPr>
          <w:rFonts w:asciiTheme="minorHAnsi" w:hAnsiTheme="minorHAnsi"/>
          <w:sz w:val="20"/>
          <w:szCs w:val="20"/>
          <w:lang w:val="es-ES"/>
        </w:rPr>
        <w:t>N°</w:t>
      </w:r>
      <w:proofErr w:type="spellEnd"/>
      <w:r>
        <w:rPr>
          <w:rFonts w:asciiTheme="minorHAnsi" w:hAnsiTheme="minorHAnsi"/>
          <w:sz w:val="20"/>
          <w:szCs w:val="20"/>
          <w:lang w:val="es-ES"/>
        </w:rPr>
        <w:t xml:space="preserve"> 26/2020;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 xml:space="preserve"> </w:t>
      </w:r>
      <w:r>
        <w:rPr>
          <w:rFonts w:asciiTheme="minorHAnsi" w:hAnsiTheme="minorHAnsi"/>
          <w:sz w:val="20"/>
          <w:szCs w:val="20"/>
          <w:lang w:val="es-ES"/>
        </w:rPr>
        <w:t xml:space="preserve">esta Toma de Posesión quedará firme una vez que Presidencia 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>d</w:t>
      </w:r>
      <w:r>
        <w:rPr>
          <w:rFonts w:asciiTheme="minorHAnsi" w:hAnsiTheme="minorHAnsi"/>
          <w:sz w:val="20"/>
          <w:szCs w:val="20"/>
          <w:lang w:val="es-ES"/>
        </w:rPr>
        <w:t>el Consejo General de Educación produzca la Resolución de C</w:t>
      </w:r>
      <w:r w:rsidR="00A240DC" w:rsidRPr="00F97FF8">
        <w:rPr>
          <w:rFonts w:asciiTheme="minorHAnsi" w:hAnsiTheme="minorHAnsi"/>
          <w:sz w:val="20"/>
          <w:szCs w:val="20"/>
          <w:lang w:val="es-ES"/>
        </w:rPr>
        <w:t>onvalidación correspondiente</w:t>
      </w:r>
    </w:p>
    <w:p w:rsidR="00210E1A" w:rsidRPr="00210E1A" w:rsidRDefault="00210E1A" w:rsidP="00210E1A">
      <w:pPr>
        <w:jc w:val="both"/>
        <w:rPr>
          <w:rFonts w:asciiTheme="minorHAnsi" w:hAnsiTheme="minorHAnsi"/>
          <w:sz w:val="20"/>
          <w:szCs w:val="20"/>
          <w:lang w:val="es-ES"/>
        </w:rPr>
      </w:pPr>
    </w:p>
    <w:p w:rsidR="00F01273" w:rsidRDefault="00F97FF8" w:rsidP="00F97FF8">
      <w:pPr>
        <w:tabs>
          <w:tab w:val="left" w:pos="1418"/>
          <w:tab w:val="left" w:pos="6804"/>
        </w:tabs>
        <w:rPr>
          <w:rFonts w:asciiTheme="minorHAnsi" w:hAnsiTheme="minorHAnsi"/>
        </w:rPr>
      </w:pPr>
      <w:r w:rsidRPr="00F97FF8">
        <w:rPr>
          <w:rFonts w:asciiTheme="minorHAnsi" w:hAnsiTheme="minorHAnsi"/>
          <w:sz w:val="22"/>
          <w:szCs w:val="22"/>
        </w:rPr>
        <w:t>Firma/s Autoridad/es de Mesa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</w:rPr>
        <w:tab/>
        <w:t>__</w:t>
      </w:r>
      <w:r w:rsidR="00EE44C1">
        <w:rPr>
          <w:rFonts w:asciiTheme="minorHAnsi" w:hAnsiTheme="minorHAnsi"/>
        </w:rPr>
        <w:t>___________________</w:t>
      </w:r>
      <w:r w:rsidR="00F01273">
        <w:rPr>
          <w:rFonts w:asciiTheme="minorHAnsi" w:hAnsiTheme="minorHAnsi"/>
        </w:rPr>
        <w:t>____</w:t>
      </w:r>
    </w:p>
    <w:p w:rsidR="00340848" w:rsidRDefault="00F01273" w:rsidP="00210E1A">
      <w:pPr>
        <w:tabs>
          <w:tab w:val="left" w:pos="1560"/>
          <w:tab w:val="left" w:pos="7513"/>
        </w:tabs>
        <w:rPr>
          <w:rFonts w:asciiTheme="minorHAnsi" w:hAnsiTheme="minorHAnsi"/>
          <w:sz w:val="22"/>
          <w:szCs w:val="22"/>
        </w:rPr>
      </w:pPr>
      <w:r w:rsidRPr="00F97FF8">
        <w:rPr>
          <w:rFonts w:asciiTheme="minorHAnsi" w:hAnsiTheme="minorHAnsi"/>
          <w:sz w:val="22"/>
          <w:szCs w:val="22"/>
        </w:rPr>
        <w:tab/>
      </w:r>
      <w:r w:rsidR="00EE44C1" w:rsidRPr="00F97FF8">
        <w:rPr>
          <w:rFonts w:asciiTheme="minorHAnsi" w:hAnsiTheme="minorHAnsi"/>
          <w:sz w:val="22"/>
          <w:szCs w:val="22"/>
        </w:rPr>
        <w:tab/>
      </w:r>
      <w:r w:rsidR="00F97FF8" w:rsidRPr="00F97FF8">
        <w:rPr>
          <w:rFonts w:asciiTheme="minorHAnsi" w:hAnsiTheme="minorHAnsi"/>
          <w:sz w:val="22"/>
          <w:szCs w:val="22"/>
        </w:rPr>
        <w:t>Firma del Optante</w:t>
      </w:r>
    </w:p>
    <w:p w:rsidR="00F97FF8" w:rsidRDefault="00F97FF8" w:rsidP="000775C8">
      <w:pPr>
        <w:tabs>
          <w:tab w:val="left" w:pos="1560"/>
          <w:tab w:val="center" w:pos="8364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REF  Optante </w:instrText>
      </w:r>
      <w:r w:rsidR="00066697">
        <w:rPr>
          <w:rFonts w:asciiTheme="minorHAnsi" w:hAnsiTheme="minorHAnsi"/>
          <w:sz w:val="22"/>
          <w:szCs w:val="22"/>
        </w:rPr>
        <w:fldChar w:fldCharType="separate"/>
      </w:r>
      <w:r w:rsidR="00066697">
        <w:rPr>
          <w:rFonts w:asciiTheme="minorHAnsi" w:hAnsiTheme="minorHAnsi"/>
          <w:b/>
        </w:rPr>
        <w:t>MENGANIX, PIRULO</w:t>
      </w:r>
      <w:r>
        <w:rPr>
          <w:rFonts w:asciiTheme="minorHAnsi" w:hAnsiTheme="minorHAnsi"/>
          <w:sz w:val="22"/>
          <w:szCs w:val="22"/>
        </w:rPr>
        <w:fldChar w:fldCharType="end"/>
      </w:r>
    </w:p>
    <w:p w:rsidR="000775C8" w:rsidRPr="000775C8" w:rsidRDefault="000775C8" w:rsidP="000C3B98">
      <w:pPr>
        <w:tabs>
          <w:tab w:val="left" w:pos="1560"/>
          <w:tab w:val="center" w:pos="8364"/>
        </w:tabs>
        <w:spacing w:line="360" w:lineRule="auto"/>
        <w:rPr>
          <w:rFonts w:asciiTheme="minorHAnsi" w:hAnsiTheme="minorHAnsi"/>
          <w:sz w:val="20"/>
          <w:szCs w:val="20"/>
          <w:lang w:val="es-ES"/>
        </w:rPr>
      </w:pPr>
      <w:r w:rsidRPr="000775C8">
        <w:rPr>
          <w:rFonts w:asciiTheme="minorHAnsi" w:hAnsiTheme="minorHAnsi"/>
          <w:sz w:val="20"/>
          <w:szCs w:val="20"/>
        </w:rPr>
        <w:tab/>
      </w:r>
      <w:r w:rsidRPr="000775C8">
        <w:rPr>
          <w:rFonts w:asciiTheme="minorHAnsi" w:hAnsiTheme="minorHAnsi"/>
          <w:sz w:val="20"/>
          <w:szCs w:val="20"/>
        </w:rPr>
        <w:tab/>
      </w:r>
      <w:r w:rsidR="00DC4A1C">
        <w:rPr>
          <w:rFonts w:asciiTheme="minorHAnsi" w:hAnsiTheme="minorHAnsi"/>
          <w:sz w:val="20"/>
          <w:szCs w:val="20"/>
        </w:rPr>
        <w:t>CUIL</w:t>
      </w:r>
      <w:r w:rsidRPr="000775C8">
        <w:rPr>
          <w:rFonts w:asciiTheme="minorHAnsi" w:hAnsiTheme="minorHAnsi"/>
          <w:sz w:val="20"/>
          <w:szCs w:val="20"/>
        </w:rPr>
        <w:t xml:space="preserve"> </w:t>
      </w:r>
      <w:r w:rsidRPr="000775C8">
        <w:rPr>
          <w:rFonts w:asciiTheme="minorHAnsi" w:hAnsiTheme="minorHAnsi"/>
          <w:sz w:val="20"/>
          <w:szCs w:val="20"/>
        </w:rPr>
        <w:fldChar w:fldCharType="begin"/>
      </w:r>
      <w:r w:rsidRPr="000775C8">
        <w:rPr>
          <w:rFonts w:asciiTheme="minorHAnsi" w:hAnsiTheme="minorHAnsi"/>
          <w:sz w:val="20"/>
          <w:szCs w:val="20"/>
        </w:rPr>
        <w:instrText xml:space="preserve"> REF  DNI </w:instrText>
      </w:r>
      <w:r>
        <w:rPr>
          <w:rFonts w:asciiTheme="minorHAnsi" w:hAnsiTheme="minorHAnsi"/>
          <w:sz w:val="20"/>
          <w:szCs w:val="20"/>
        </w:rPr>
        <w:instrText xml:space="preserve"> \* MERGEFORMAT </w:instrText>
      </w:r>
      <w:r w:rsidR="00066697">
        <w:rPr>
          <w:rFonts w:asciiTheme="minorHAnsi" w:hAnsiTheme="minorHAnsi"/>
          <w:sz w:val="20"/>
          <w:szCs w:val="20"/>
        </w:rPr>
        <w:fldChar w:fldCharType="separate"/>
      </w:r>
      <w:r w:rsidR="00066697">
        <w:rPr>
          <w:rFonts w:asciiTheme="minorHAnsi" w:hAnsiTheme="minorHAnsi"/>
          <w:b/>
        </w:rPr>
        <w:t>20-56232122114-7</w:t>
      </w:r>
      <w:r w:rsidRPr="000775C8">
        <w:rPr>
          <w:rFonts w:asciiTheme="minorHAnsi" w:hAnsiTheme="minorHAnsi"/>
          <w:sz w:val="20"/>
          <w:szCs w:val="20"/>
        </w:rPr>
        <w:fldChar w:fldCharType="end"/>
      </w:r>
    </w:p>
    <w:sectPr w:rsidR="000775C8" w:rsidRPr="000775C8" w:rsidSect="00FA636D">
      <w:headerReference w:type="default" r:id="rId6"/>
      <w:pgSz w:w="11907" w:h="16839" w:code="9"/>
      <w:pgMar w:top="1134" w:right="851" w:bottom="85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F20" w:rsidRDefault="00AE7F20" w:rsidP="00873509">
      <w:r>
        <w:separator/>
      </w:r>
    </w:p>
  </w:endnote>
  <w:endnote w:type="continuationSeparator" w:id="0">
    <w:p w:rsidR="00AE7F20" w:rsidRDefault="00AE7F20" w:rsidP="0087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F20" w:rsidRDefault="00AE7F20" w:rsidP="00873509">
      <w:r>
        <w:separator/>
      </w:r>
    </w:p>
  </w:footnote>
  <w:footnote w:type="continuationSeparator" w:id="0">
    <w:p w:rsidR="00AE7F20" w:rsidRDefault="00AE7F20" w:rsidP="00873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39" w:rsidRDefault="00F81F39" w:rsidP="00873509">
    <w:pPr>
      <w:pStyle w:val="Encabezado"/>
      <w:rPr>
        <w:sz w:val="16"/>
        <w:szCs w:val="16"/>
      </w:rPr>
    </w:pPr>
    <w:r>
      <w:rPr>
        <w:noProof/>
        <w:lang w:eastAsia="es-A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1106805</wp:posOffset>
          </wp:positionH>
          <wp:positionV relativeFrom="paragraph">
            <wp:posOffset>83820</wp:posOffset>
          </wp:positionV>
          <wp:extent cx="355600" cy="404495"/>
          <wp:effectExtent l="0" t="0" r="6350" b="0"/>
          <wp:wrapThrough wrapText="bothSides">
            <wp:wrapPolygon edited="0">
              <wp:start x="0" y="0"/>
              <wp:lineTo x="0" y="20345"/>
              <wp:lineTo x="20829" y="20345"/>
              <wp:lineTo x="20829" y="0"/>
              <wp:lineTo x="0" y="0"/>
            </wp:wrapPolygon>
          </wp:wrapThrough>
          <wp:docPr id="1" name="Imagen 1" descr="Escudo Provi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Provinc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81F39" w:rsidRDefault="00F81F39" w:rsidP="00873509">
    <w:pPr>
      <w:pStyle w:val="Encabezado"/>
      <w:rPr>
        <w:sz w:val="16"/>
        <w:szCs w:val="16"/>
      </w:rPr>
    </w:pPr>
  </w:p>
  <w:p w:rsidR="00F81F39" w:rsidRDefault="00210E1A" w:rsidP="00873509">
    <w:pPr>
      <w:pStyle w:val="Encabezado"/>
      <w:rPr>
        <w:sz w:val="16"/>
        <w:szCs w:val="16"/>
      </w:rPr>
    </w:pPr>
    <w:r>
      <w:rPr>
        <w:rFonts w:ascii="Comic Sans MS" w:hAnsi="Comic Sans MS"/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2354580</wp:posOffset>
              </wp:positionH>
              <wp:positionV relativeFrom="paragraph">
                <wp:posOffset>36195</wp:posOffset>
              </wp:positionV>
              <wp:extent cx="4318000" cy="276225"/>
              <wp:effectExtent l="0" t="0" r="6350" b="952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3509" w:rsidRPr="00F81F39" w:rsidRDefault="000C19E6" w:rsidP="00F81F39">
                          <w:pPr>
                            <w:jc w:val="center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F81F39">
                            <w:rPr>
                              <w:rFonts w:asciiTheme="minorHAnsi" w:hAnsiTheme="minorHAnsi"/>
                              <w:i/>
                              <w:color w:val="333333"/>
                            </w:rPr>
                            <w:t>“</w:t>
                          </w:r>
                          <w:r w:rsidR="000775C8">
                            <w:rPr>
                              <w:rFonts w:asciiTheme="minorHAnsi" w:hAnsiTheme="minorHAnsi"/>
                              <w:i/>
                              <w:color w:val="333333"/>
                            </w:rPr>
                            <w:t>2019 – Año de la Exportación</w:t>
                          </w:r>
                          <w:r w:rsidRPr="00F81F39">
                            <w:rPr>
                              <w:rFonts w:asciiTheme="minorHAnsi" w:hAnsiTheme="minorHAnsi"/>
                              <w:i/>
                              <w:color w:val="333333"/>
                            </w:rPr>
                            <w:t>”</w:t>
                          </w:r>
                        </w:p>
                        <w:p w:rsidR="00873509" w:rsidRPr="00C838FD" w:rsidRDefault="00873509" w:rsidP="0087350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85.4pt;margin-top:2.85pt;width:340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" stroked="f">
              <v:textbox>
                <w:txbxContent>
                  <w:p w:rsidR="00873509" w:rsidRPr="00F81F39" w:rsidRDefault="000C19E6" w:rsidP="00F81F39">
                    <w:pPr>
                      <w:jc w:val="center"/>
                      <w:rPr>
                        <w:rFonts w:asciiTheme="minorHAnsi" w:hAnsiTheme="minorHAnsi"/>
                        <w:i/>
                      </w:rPr>
                    </w:pPr>
                    <w:r w:rsidRPr="00F81F39">
                      <w:rPr>
                        <w:rFonts w:asciiTheme="minorHAnsi" w:hAnsiTheme="minorHAnsi"/>
                        <w:i/>
                        <w:color w:val="333333"/>
                      </w:rPr>
                      <w:t>“</w:t>
                    </w:r>
                    <w:r w:rsidR="000775C8">
                      <w:rPr>
                        <w:rFonts w:asciiTheme="minorHAnsi" w:hAnsiTheme="minorHAnsi"/>
                        <w:i/>
                        <w:color w:val="333333"/>
                      </w:rPr>
                      <w:t>2019 – Año de la Exportación</w:t>
                    </w:r>
                    <w:r w:rsidRPr="00F81F39">
                      <w:rPr>
                        <w:rFonts w:asciiTheme="minorHAnsi" w:hAnsiTheme="minorHAnsi"/>
                        <w:i/>
                        <w:color w:val="333333"/>
                      </w:rPr>
                      <w:t>”</w:t>
                    </w:r>
                  </w:p>
                  <w:p w:rsidR="00873509" w:rsidRPr="00C838FD" w:rsidRDefault="00873509" w:rsidP="00873509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F81F39" w:rsidRDefault="00210E1A" w:rsidP="00873509">
    <w:pPr>
      <w:pStyle w:val="Encabezado"/>
      <w:rPr>
        <w:sz w:val="16"/>
        <w:szCs w:val="16"/>
      </w:rPr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363855</wp:posOffset>
              </wp:positionH>
              <wp:positionV relativeFrom="paragraph">
                <wp:posOffset>92710</wp:posOffset>
              </wp:positionV>
              <wp:extent cx="1790700" cy="619125"/>
              <wp:effectExtent l="0" t="0" r="0" b="9525"/>
              <wp:wrapThrough wrapText="bothSides">
                <wp:wrapPolygon edited="0">
                  <wp:start x="0" y="0"/>
                  <wp:lineTo x="0" y="21268"/>
                  <wp:lineTo x="21370" y="21268"/>
                  <wp:lineTo x="21370" y="0"/>
                  <wp:lineTo x="0" y="0"/>
                </wp:wrapPolygon>
              </wp:wrapThrough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1F39" w:rsidRPr="00F81F39" w:rsidRDefault="00F81F39" w:rsidP="00F81F39">
                          <w:pPr>
                            <w:pStyle w:val="Encabezad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1F39">
                            <w:rPr>
                              <w:sz w:val="16"/>
                              <w:szCs w:val="16"/>
                            </w:rPr>
                            <w:t>Ministerio de Educación</w:t>
                          </w:r>
                        </w:p>
                        <w:p w:rsidR="00F81F39" w:rsidRPr="00F81F39" w:rsidRDefault="00F81F39" w:rsidP="00F81F39">
                          <w:pPr>
                            <w:pStyle w:val="Encabezad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1F39">
                            <w:rPr>
                              <w:sz w:val="16"/>
                              <w:szCs w:val="16"/>
                            </w:rPr>
                            <w:t>Consejo General de Educación</w:t>
                          </w:r>
                        </w:p>
                        <w:p w:rsidR="00F81F39" w:rsidRPr="00F81F39" w:rsidRDefault="00F81F39" w:rsidP="00F81F39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F81F39">
                            <w:rPr>
                              <w:b/>
                              <w:sz w:val="16"/>
                              <w:szCs w:val="16"/>
                            </w:rPr>
                            <w:t xml:space="preserve">Dirección General </w:t>
                          </w:r>
                          <w:proofErr w:type="gramStart"/>
                          <w:r w:rsidRPr="00F81F39">
                            <w:rPr>
                              <w:b/>
                              <w:sz w:val="16"/>
                              <w:szCs w:val="16"/>
                            </w:rPr>
                            <w:t>de  Nivel</w:t>
                          </w:r>
                          <w:proofErr w:type="gramEnd"/>
                          <w:r w:rsidRPr="00F81F39">
                            <w:rPr>
                              <w:b/>
                              <w:sz w:val="16"/>
                              <w:szCs w:val="16"/>
                            </w:rPr>
                            <w:t xml:space="preserve"> Primario</w:t>
                          </w:r>
                        </w:p>
                        <w:p w:rsidR="00F81F39" w:rsidRPr="00F81F39" w:rsidRDefault="00F81F39" w:rsidP="00F81F39">
                          <w:pPr>
                            <w:pStyle w:val="Encabezad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1F39">
                            <w:rPr>
                              <w:sz w:val="16"/>
                              <w:szCs w:val="16"/>
                            </w:rPr>
                            <w:t>Santiago del Estero</w:t>
                          </w:r>
                        </w:p>
                        <w:p w:rsidR="00F81F39" w:rsidRDefault="00F81F39" w:rsidP="00F81F3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27" type="#_x0000_t202" style="position:absolute;margin-left:28.65pt;margin-top:7.3pt;width:141pt;height:4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" stroked="f">
              <v:textbox>
                <w:txbxContent>
                  <w:p w:rsidR="00F81F39" w:rsidRPr="00F81F39" w:rsidRDefault="00F81F39" w:rsidP="00F81F39">
                    <w:pPr>
                      <w:pStyle w:val="Encabezado"/>
                      <w:jc w:val="center"/>
                      <w:rPr>
                        <w:sz w:val="16"/>
                        <w:szCs w:val="16"/>
                      </w:rPr>
                    </w:pPr>
                    <w:r w:rsidRPr="00F81F39">
                      <w:rPr>
                        <w:sz w:val="16"/>
                        <w:szCs w:val="16"/>
                      </w:rPr>
                      <w:t>Ministerio de Educación</w:t>
                    </w:r>
                  </w:p>
                  <w:p w:rsidR="00F81F39" w:rsidRPr="00F81F39" w:rsidRDefault="00F81F39" w:rsidP="00F81F39">
                    <w:pPr>
                      <w:pStyle w:val="Encabezado"/>
                      <w:jc w:val="center"/>
                      <w:rPr>
                        <w:sz w:val="16"/>
                        <w:szCs w:val="16"/>
                      </w:rPr>
                    </w:pPr>
                    <w:r w:rsidRPr="00F81F39">
                      <w:rPr>
                        <w:sz w:val="16"/>
                        <w:szCs w:val="16"/>
                      </w:rPr>
                      <w:t>Consejo General de Educación</w:t>
                    </w:r>
                  </w:p>
                  <w:p w:rsidR="00F81F39" w:rsidRPr="00F81F39" w:rsidRDefault="00F81F39" w:rsidP="00F81F39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81F39">
                      <w:rPr>
                        <w:b/>
                        <w:sz w:val="16"/>
                        <w:szCs w:val="16"/>
                      </w:rPr>
                      <w:t xml:space="preserve">Dirección General </w:t>
                    </w:r>
                    <w:proofErr w:type="gramStart"/>
                    <w:r w:rsidRPr="00F81F39">
                      <w:rPr>
                        <w:b/>
                        <w:sz w:val="16"/>
                        <w:szCs w:val="16"/>
                      </w:rPr>
                      <w:t>de  Nivel</w:t>
                    </w:r>
                    <w:proofErr w:type="gramEnd"/>
                    <w:r w:rsidRPr="00F81F39">
                      <w:rPr>
                        <w:b/>
                        <w:sz w:val="16"/>
                        <w:szCs w:val="16"/>
                      </w:rPr>
                      <w:t xml:space="preserve"> Primario</w:t>
                    </w:r>
                  </w:p>
                  <w:p w:rsidR="00F81F39" w:rsidRPr="00F81F39" w:rsidRDefault="00F81F39" w:rsidP="00F81F39">
                    <w:pPr>
                      <w:pStyle w:val="Encabezado"/>
                      <w:jc w:val="center"/>
                      <w:rPr>
                        <w:sz w:val="16"/>
                        <w:szCs w:val="16"/>
                      </w:rPr>
                    </w:pPr>
                    <w:r w:rsidRPr="00F81F39">
                      <w:rPr>
                        <w:sz w:val="16"/>
                        <w:szCs w:val="16"/>
                      </w:rPr>
                      <w:t>Santiago del Estero</w:t>
                    </w:r>
                  </w:p>
                  <w:p w:rsidR="00F81F39" w:rsidRDefault="00F81F39" w:rsidP="00F81F39"/>
                </w:txbxContent>
              </v:textbox>
              <w10:wrap type="through"/>
            </v:shape>
          </w:pict>
        </mc:Fallback>
      </mc:AlternateContent>
    </w:r>
  </w:p>
  <w:p w:rsidR="00F81F39" w:rsidRDefault="00F81F39" w:rsidP="00873509">
    <w:pPr>
      <w:pStyle w:val="Encabezado"/>
      <w:rPr>
        <w:sz w:val="16"/>
        <w:szCs w:val="16"/>
      </w:rPr>
    </w:pPr>
  </w:p>
  <w:p w:rsidR="00F81F39" w:rsidRDefault="00F81F39" w:rsidP="00873509">
    <w:pPr>
      <w:pStyle w:val="Encabezado"/>
      <w:rPr>
        <w:sz w:val="16"/>
        <w:szCs w:val="16"/>
      </w:rPr>
    </w:pPr>
  </w:p>
  <w:p w:rsidR="00F81F39" w:rsidRDefault="00F81F39" w:rsidP="00873509">
    <w:pPr>
      <w:pStyle w:val="Encabezado"/>
      <w:rPr>
        <w:sz w:val="16"/>
        <w:szCs w:val="16"/>
      </w:rPr>
    </w:pPr>
  </w:p>
  <w:p w:rsidR="00873509" w:rsidRDefault="00873509" w:rsidP="000C3B98">
    <w:pPr>
      <w:pStyle w:val="Encabezado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97"/>
    <w:rsid w:val="00066697"/>
    <w:rsid w:val="000775C8"/>
    <w:rsid w:val="000A380F"/>
    <w:rsid w:val="000B7130"/>
    <w:rsid w:val="000C19E6"/>
    <w:rsid w:val="000C3B98"/>
    <w:rsid w:val="00146C52"/>
    <w:rsid w:val="00176915"/>
    <w:rsid w:val="001D6124"/>
    <w:rsid w:val="00210E1A"/>
    <w:rsid w:val="002216EC"/>
    <w:rsid w:val="002949DB"/>
    <w:rsid w:val="002A44FD"/>
    <w:rsid w:val="002E5C44"/>
    <w:rsid w:val="00302EF6"/>
    <w:rsid w:val="00310079"/>
    <w:rsid w:val="00340848"/>
    <w:rsid w:val="003C4927"/>
    <w:rsid w:val="00447FEE"/>
    <w:rsid w:val="00491D2B"/>
    <w:rsid w:val="00575EE7"/>
    <w:rsid w:val="00595A14"/>
    <w:rsid w:val="006A60CF"/>
    <w:rsid w:val="007238DE"/>
    <w:rsid w:val="00777515"/>
    <w:rsid w:val="007833E2"/>
    <w:rsid w:val="007A588E"/>
    <w:rsid w:val="007F5E90"/>
    <w:rsid w:val="00824D97"/>
    <w:rsid w:val="00873509"/>
    <w:rsid w:val="00887F19"/>
    <w:rsid w:val="008A30C2"/>
    <w:rsid w:val="008E2388"/>
    <w:rsid w:val="00932487"/>
    <w:rsid w:val="0099209A"/>
    <w:rsid w:val="009F24E9"/>
    <w:rsid w:val="00A240DC"/>
    <w:rsid w:val="00A274D6"/>
    <w:rsid w:val="00A6669D"/>
    <w:rsid w:val="00AE7F20"/>
    <w:rsid w:val="00B41300"/>
    <w:rsid w:val="00B666F8"/>
    <w:rsid w:val="00BA01C2"/>
    <w:rsid w:val="00C13E48"/>
    <w:rsid w:val="00C37F35"/>
    <w:rsid w:val="00C70D86"/>
    <w:rsid w:val="00CA0BCA"/>
    <w:rsid w:val="00CA687D"/>
    <w:rsid w:val="00D050E4"/>
    <w:rsid w:val="00D740AF"/>
    <w:rsid w:val="00D90670"/>
    <w:rsid w:val="00DC2A72"/>
    <w:rsid w:val="00DC4A1C"/>
    <w:rsid w:val="00DC7910"/>
    <w:rsid w:val="00E4077A"/>
    <w:rsid w:val="00E459FE"/>
    <w:rsid w:val="00EC17C7"/>
    <w:rsid w:val="00EE44C1"/>
    <w:rsid w:val="00EF66BB"/>
    <w:rsid w:val="00EF79BC"/>
    <w:rsid w:val="00F01273"/>
    <w:rsid w:val="00F81F39"/>
    <w:rsid w:val="00F97FF8"/>
    <w:rsid w:val="00FA636D"/>
    <w:rsid w:val="00FC7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9E1A50-41FC-4C7A-AD0F-4B5A0E8A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5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73509"/>
  </w:style>
  <w:style w:type="paragraph" w:styleId="Piedepgina">
    <w:name w:val="footer"/>
    <w:basedOn w:val="Normal"/>
    <w:link w:val="PiedepginaCar"/>
    <w:uiPriority w:val="99"/>
    <w:unhideWhenUsed/>
    <w:rsid w:val="008735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509"/>
  </w:style>
  <w:style w:type="paragraph" w:styleId="Textodeglobo">
    <w:name w:val="Balloon Text"/>
    <w:basedOn w:val="Normal"/>
    <w:link w:val="TextodegloboCar"/>
    <w:uiPriority w:val="99"/>
    <w:semiHidden/>
    <w:unhideWhenUsed/>
    <w:rsid w:val="0087350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50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7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A3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ptarV2\Optar\Form\ConstanciaDeOpicion%20202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B4AF2D4BE440DA0F6BD7323D8B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73E6-58D7-49DC-AD63-177F70956CA7}"/>
      </w:docPartPr>
      <w:docPartBody>
        <w:p w:rsidR="00000000" w:rsidRDefault="00F474CF">
          <w:pPr>
            <w:pStyle w:val="57BB4AF2D4BE440DA0F6BD7323D8B927"/>
          </w:pPr>
          <w:r>
            <w:rPr>
              <w:rStyle w:val="Textodelmarcadordeposicin"/>
              <w:rFonts w:eastAsiaTheme="minorHAnsi"/>
            </w:rPr>
            <w:t xml:space="preserve">Haga clic aquí para </w:t>
          </w:r>
          <w:r w:rsidRPr="000A380F">
            <w:rPr>
              <w:rStyle w:val="Textodelmarcadordeposicin"/>
              <w:rFonts w:eastAsiaTheme="minorHAnsi"/>
            </w:rPr>
            <w:t>una fecha.</w:t>
          </w:r>
        </w:p>
      </w:docPartBody>
    </w:docPart>
    <w:docPart>
      <w:docPartPr>
        <w:name w:val="E9FFA6ACE8E046458EC74247C4AA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082A1-9283-4F39-9EF2-ACF278D176B4}"/>
      </w:docPartPr>
      <w:docPartBody>
        <w:p w:rsidR="00000000" w:rsidRDefault="00F474CF">
          <w:pPr>
            <w:pStyle w:val="E9FFA6ACE8E046458EC74247C4AAFCA1"/>
          </w:pPr>
          <w:r w:rsidRPr="007238DE">
            <w:rPr>
              <w:rStyle w:val="Textodelmarcadordeposicin"/>
              <w:rFonts w:eastAsiaTheme="minorHAnsi"/>
              <w:b/>
            </w:rPr>
            <w:t>Categoría.</w:t>
          </w:r>
        </w:p>
      </w:docPartBody>
    </w:docPart>
    <w:docPart>
      <w:docPartPr>
        <w:name w:val="A7B2BDCD67D5487AA9DD4CEA9A54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8EC23-6903-417C-8A1E-4BB221CE0C43}"/>
      </w:docPartPr>
      <w:docPartBody>
        <w:p w:rsidR="00000000" w:rsidRDefault="00F474CF">
          <w:pPr>
            <w:pStyle w:val="A7B2BDCD67D5487AA9DD4CEA9A5431F5"/>
          </w:pPr>
          <w:r w:rsidRPr="007238DE">
            <w:rPr>
              <w:rStyle w:val="Textodelmarcadordeposicin"/>
              <w:rFonts w:eastAsiaTheme="minorHAnsi"/>
              <w:b/>
            </w:rPr>
            <w:t>Grupo.</w:t>
          </w:r>
        </w:p>
      </w:docPartBody>
    </w:docPart>
    <w:docPart>
      <w:docPartPr>
        <w:name w:val="7898FF9A47174F55A349997E5E2D0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939C-9520-4B17-ACE1-EE4D08621186}"/>
      </w:docPartPr>
      <w:docPartBody>
        <w:p w:rsidR="00000000" w:rsidRDefault="00F474CF">
          <w:pPr>
            <w:pStyle w:val="7898FF9A47174F55A349997E5E2D0588"/>
          </w:pPr>
          <w:r w:rsidRPr="007238DE">
            <w:rPr>
              <w:rStyle w:val="Textodelmarcadordeposicin"/>
              <w:rFonts w:eastAsiaTheme="minorHAnsi"/>
              <w:b/>
            </w:rPr>
            <w:t>Tipo Jornada.</w:t>
          </w:r>
        </w:p>
      </w:docPartBody>
    </w:docPart>
    <w:docPart>
      <w:docPartPr>
        <w:name w:val="9EC46A6A8FF040F8A70C7A6FDA59D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16259-EB8E-4CED-99DD-6600C6ABBE0E}"/>
      </w:docPartPr>
      <w:docPartBody>
        <w:p w:rsidR="00000000" w:rsidRDefault="00F474CF">
          <w:pPr>
            <w:pStyle w:val="9EC46A6A8FF040F8A70C7A6FDA59DA18"/>
          </w:pPr>
          <w:r w:rsidRPr="0065211F">
            <w:rPr>
              <w:rStyle w:val="Textodelmarcadordeposicin"/>
            </w:rPr>
            <w:t>Elija un elemento.</w:t>
          </w:r>
        </w:p>
      </w:docPartBody>
    </w:docPart>
    <w:docPart>
      <w:docPartPr>
        <w:name w:val="D45273D37A614852A63234D9CBB01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306FB-F86B-47B5-97FD-DFE4374A632E}"/>
      </w:docPartPr>
      <w:docPartBody>
        <w:p w:rsidR="00000000" w:rsidRDefault="00F474CF">
          <w:pPr>
            <w:pStyle w:val="D45273D37A614852A63234D9CBB01986"/>
          </w:pPr>
          <w:r w:rsidRPr="003C79D2">
            <w:rPr>
              <w:rStyle w:val="Textodelmarcadordeposicin"/>
            </w:rPr>
            <w:t>Elija un elemento.</w:t>
          </w:r>
        </w:p>
      </w:docPartBody>
    </w:docPart>
    <w:docPart>
      <w:docPartPr>
        <w:name w:val="6E289DDE3F9A4BC6861426D0FCD45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AECB-61E6-4E59-A874-6118E307E3AF}"/>
      </w:docPartPr>
      <w:docPartBody>
        <w:p w:rsidR="00000000" w:rsidRDefault="00F474CF">
          <w:pPr>
            <w:pStyle w:val="6E289DDE3F9A4BC6861426D0FCD45B7C"/>
          </w:pPr>
          <w:r w:rsidRPr="007238DE">
            <w:t>Seleccione causa que origina el cargo</w:t>
          </w:r>
          <w:r w:rsidRPr="007238DE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9D11571119A1435AA17FC66301C9B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F869-9FA8-42F3-8BA2-C35C70F37112}"/>
      </w:docPartPr>
      <w:docPartBody>
        <w:p w:rsidR="00000000" w:rsidRDefault="00F474CF">
          <w:pPr>
            <w:pStyle w:val="9D11571119A1435AA17FC66301C9BB14"/>
          </w:pPr>
          <w:r w:rsidRPr="00F97FF8">
            <w:rPr>
              <w:rStyle w:val="Textodelmarcadordeposicin"/>
              <w:rFonts w:eastAsiaTheme="minorHAnsi"/>
              <w:b/>
            </w:rPr>
            <w:t>Seleccione tipo de título.</w:t>
          </w:r>
        </w:p>
      </w:docPartBody>
    </w:docPart>
    <w:docPart>
      <w:docPartPr>
        <w:name w:val="989E7E1C13EC46C5A6942EDD59DA9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C39E3-C533-4F7E-8B14-BA1A4EDAD03D}"/>
      </w:docPartPr>
      <w:docPartBody>
        <w:p w:rsidR="00000000" w:rsidRDefault="00F474CF">
          <w:pPr>
            <w:pStyle w:val="989E7E1C13EC46C5A6942EDD59DA923B"/>
          </w:pPr>
          <w:r w:rsidRPr="00F97FF8">
            <w:rPr>
              <w:rStyle w:val="Textodelmarcadordeposicin"/>
              <w:rFonts w:eastAsiaTheme="minorHAnsi"/>
              <w:b/>
            </w:rPr>
            <w:t xml:space="preserve">Seleccione </w:t>
          </w:r>
          <w:r>
            <w:rPr>
              <w:rStyle w:val="Textodelmarcadordeposicin"/>
              <w:rFonts w:eastAsiaTheme="minorHAnsi"/>
              <w:b/>
            </w:rPr>
            <w:t>LOM</w:t>
          </w:r>
          <w:r w:rsidRPr="00F97FF8">
            <w:rPr>
              <w:rStyle w:val="Textodelmarcadordeposicin"/>
              <w:rFonts w:eastAsiaTheme="minorHAnsi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CF"/>
    <w:rsid w:val="00F4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7BB4AF2D4BE440DA0F6BD7323D8B927">
    <w:name w:val="57BB4AF2D4BE440DA0F6BD7323D8B927"/>
  </w:style>
  <w:style w:type="paragraph" w:customStyle="1" w:styleId="E9FFA6ACE8E046458EC74247C4AAFCA1">
    <w:name w:val="E9FFA6ACE8E046458EC74247C4AAFCA1"/>
  </w:style>
  <w:style w:type="paragraph" w:customStyle="1" w:styleId="A7B2BDCD67D5487AA9DD4CEA9A5431F5">
    <w:name w:val="A7B2BDCD67D5487AA9DD4CEA9A5431F5"/>
  </w:style>
  <w:style w:type="paragraph" w:customStyle="1" w:styleId="7898FF9A47174F55A349997E5E2D0588">
    <w:name w:val="7898FF9A47174F55A349997E5E2D0588"/>
  </w:style>
  <w:style w:type="paragraph" w:customStyle="1" w:styleId="9EC46A6A8FF040F8A70C7A6FDA59DA18">
    <w:name w:val="9EC46A6A8FF040F8A70C7A6FDA59DA18"/>
  </w:style>
  <w:style w:type="paragraph" w:customStyle="1" w:styleId="D45273D37A614852A63234D9CBB01986">
    <w:name w:val="D45273D37A614852A63234D9CBB01986"/>
  </w:style>
  <w:style w:type="paragraph" w:customStyle="1" w:styleId="6E289DDE3F9A4BC6861426D0FCD45B7C">
    <w:name w:val="6E289DDE3F9A4BC6861426D0FCD45B7C"/>
  </w:style>
  <w:style w:type="paragraph" w:customStyle="1" w:styleId="9D11571119A1435AA17FC66301C9BB14">
    <w:name w:val="9D11571119A1435AA17FC66301C9BB14"/>
  </w:style>
  <w:style w:type="paragraph" w:customStyle="1" w:styleId="989E7E1C13EC46C5A6942EDD59DA923B">
    <w:name w:val="989E7E1C13EC46C5A6942EDD59DA9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ConstanciaDeOpicion 2020</Template>
  <TotalTime>5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</dc:creator>
  <cp:lastModifiedBy>mariel</cp:lastModifiedBy>
  <cp:revision>1</cp:revision>
  <cp:lastPrinted>2018-04-17T12:06:00Z</cp:lastPrinted>
  <dcterms:created xsi:type="dcterms:W3CDTF">2020-02-28T17:25:00Z</dcterms:created>
  <dcterms:modified xsi:type="dcterms:W3CDTF">2020-02-28T17:30:00Z</dcterms:modified>
</cp:coreProperties>
</file>